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C7" w:rsidRPr="002C1121" w:rsidRDefault="00680A04" w:rsidP="00E87414">
      <w:pPr>
        <w:spacing w:before="240" w:after="0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75964FA" wp14:editId="7B838CD4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2C611156" wp14:editId="22E2DA6D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2C1121">
        <w:rPr>
          <w:rFonts w:cs="Times New Roman"/>
        </w:rPr>
        <w:br w:type="textWrapping" w:clear="all"/>
      </w:r>
    </w:p>
    <w:p w:rsidR="00592AB0" w:rsidRPr="002C1121" w:rsidRDefault="006F0CF9" w:rsidP="00592AB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>
        <w:rPr>
          <w:rFonts w:cs="Times New Roman"/>
          <w:b/>
          <w:color w:val="002060"/>
          <w:sz w:val="72"/>
          <w:szCs w:val="50"/>
        </w:rPr>
        <w:t>SQL SERVER</w:t>
      </w:r>
    </w:p>
    <w:p w:rsidR="00F3204D" w:rsidRPr="002C1121" w:rsidRDefault="005F3B2C" w:rsidP="00592AB0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 cáo Lab 8</w:t>
      </w:r>
    </w:p>
    <w:p w:rsidR="00C377C7" w:rsidRPr="002C1121" w:rsidRDefault="00C377C7" w:rsidP="00E87414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 xml:space="preserve">: </w:t>
      </w:r>
      <w:r w:rsidR="00AC3890">
        <w:rPr>
          <w:rFonts w:cs="Times New Roman"/>
          <w:sz w:val="32"/>
        </w:rPr>
        <w:t>PS41827</w:t>
      </w:r>
    </w:p>
    <w:p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 w:rsidR="00AC3890">
        <w:rPr>
          <w:rFonts w:cs="Times New Roman"/>
          <w:sz w:val="32"/>
        </w:rPr>
        <w:t>Lưu Tuấn Quân</w:t>
      </w:r>
    </w:p>
    <w:p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 w:rsidR="000447E7">
        <w:rPr>
          <w:rFonts w:cs="Times New Roman"/>
          <w:sz w:val="32"/>
        </w:rPr>
        <w:t>SD</w:t>
      </w:r>
      <w:r w:rsidR="00B424C5">
        <w:rPr>
          <w:rFonts w:cs="Times New Roman"/>
          <w:sz w:val="32"/>
        </w:rPr>
        <w:t>21101</w:t>
      </w:r>
    </w:p>
    <w:p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="00AC3890">
        <w:rPr>
          <w:rFonts w:cs="Times New Roman"/>
          <w:sz w:val="32"/>
        </w:rPr>
        <w:t xml:space="preserve"> </w:t>
      </w:r>
    </w:p>
    <w:p w:rsidR="00C377C7" w:rsidRPr="002C1121" w:rsidRDefault="00AC3890" w:rsidP="00E87414">
      <w:pPr>
        <w:spacing w:before="240" w:after="0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C377C7" w:rsidRPr="002C1121" w:rsidRDefault="00C377C7" w:rsidP="00E87414">
      <w:pPr>
        <w:spacing w:before="240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:rsidR="00E16291" w:rsidRPr="002C1121" w:rsidRDefault="00E16291" w:rsidP="00E87414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2C1121" w:rsidSect="00FB0C1E">
          <w:headerReference w:type="default" r:id="rId11"/>
          <w:footerReference w:type="default" r:id="rId12"/>
          <w:headerReference w:type="first" r:id="rId13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:rsidR="00680A04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p w:rsidR="00680A04" w:rsidRPr="00680A04" w:rsidRDefault="00680A04" w:rsidP="00680A04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23FF" w:rsidRDefault="002023FF">
          <w:pPr>
            <w:pStyle w:val="TOCHeading"/>
          </w:pPr>
          <w:r>
            <w:t>Contents</w:t>
          </w:r>
        </w:p>
        <w:p w:rsidR="002023FF" w:rsidRDefault="002023FF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9134" w:history="1">
            <w:r w:rsidRPr="007B51FF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51FF">
              <w:rPr>
                <w:rStyle w:val="Hyperlink"/>
                <w:rFonts w:ascii="Times New Roman" w:hAnsi="Times New Roman" w:cs="Times New Roman"/>
                <w:noProof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3FF" w:rsidRDefault="00A96183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8609135" w:history="1"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2023FF">
              <w:rPr>
                <w:rFonts w:asciiTheme="minorHAnsi" w:eastAsiaTheme="minorEastAsia" w:hAnsiTheme="minorHAnsi"/>
                <w:noProof/>
              </w:rPr>
              <w:tab/>
            </w:r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BÀI 2:</w:t>
            </w:r>
            <w:r w:rsidR="002023FF">
              <w:rPr>
                <w:noProof/>
                <w:webHidden/>
              </w:rPr>
              <w:tab/>
            </w:r>
            <w:r w:rsidR="002023FF">
              <w:rPr>
                <w:noProof/>
                <w:webHidden/>
              </w:rPr>
              <w:fldChar w:fldCharType="begin"/>
            </w:r>
            <w:r w:rsidR="002023FF">
              <w:rPr>
                <w:noProof/>
                <w:webHidden/>
              </w:rPr>
              <w:instrText xml:space="preserve"> PAGEREF _Toc128609135 \h </w:instrText>
            </w:r>
            <w:r w:rsidR="002023FF">
              <w:rPr>
                <w:noProof/>
                <w:webHidden/>
              </w:rPr>
            </w:r>
            <w:r w:rsidR="002023FF">
              <w:rPr>
                <w:noProof/>
                <w:webHidden/>
              </w:rPr>
              <w:fldChar w:fldCharType="separate"/>
            </w:r>
            <w:r w:rsidR="002023FF">
              <w:rPr>
                <w:noProof/>
                <w:webHidden/>
              </w:rPr>
              <w:t>4</w:t>
            </w:r>
            <w:r w:rsidR="002023FF">
              <w:rPr>
                <w:noProof/>
                <w:webHidden/>
              </w:rPr>
              <w:fldChar w:fldCharType="end"/>
            </w:r>
          </w:hyperlink>
        </w:p>
        <w:p w:rsidR="002023FF" w:rsidRDefault="00A96183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8609136" w:history="1"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2023FF">
              <w:rPr>
                <w:rFonts w:asciiTheme="minorHAnsi" w:eastAsiaTheme="minorEastAsia" w:hAnsiTheme="minorHAnsi"/>
                <w:noProof/>
              </w:rPr>
              <w:tab/>
            </w:r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BÀI 3.</w:t>
            </w:r>
            <w:r w:rsidR="002023FF">
              <w:rPr>
                <w:noProof/>
                <w:webHidden/>
              </w:rPr>
              <w:tab/>
            </w:r>
            <w:r w:rsidR="002023FF">
              <w:rPr>
                <w:noProof/>
                <w:webHidden/>
              </w:rPr>
              <w:fldChar w:fldCharType="begin"/>
            </w:r>
            <w:r w:rsidR="002023FF">
              <w:rPr>
                <w:noProof/>
                <w:webHidden/>
              </w:rPr>
              <w:instrText xml:space="preserve"> PAGEREF _Toc128609136 \h </w:instrText>
            </w:r>
            <w:r w:rsidR="002023FF">
              <w:rPr>
                <w:noProof/>
                <w:webHidden/>
              </w:rPr>
            </w:r>
            <w:r w:rsidR="002023FF">
              <w:rPr>
                <w:noProof/>
                <w:webHidden/>
              </w:rPr>
              <w:fldChar w:fldCharType="separate"/>
            </w:r>
            <w:r w:rsidR="002023FF">
              <w:rPr>
                <w:noProof/>
                <w:webHidden/>
              </w:rPr>
              <w:t>7</w:t>
            </w:r>
            <w:r w:rsidR="002023FF">
              <w:rPr>
                <w:noProof/>
                <w:webHidden/>
              </w:rPr>
              <w:fldChar w:fldCharType="end"/>
            </w:r>
          </w:hyperlink>
        </w:p>
        <w:p w:rsidR="002023FF" w:rsidRDefault="00A96183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8609137" w:history="1"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2023FF">
              <w:rPr>
                <w:rFonts w:asciiTheme="minorHAnsi" w:eastAsiaTheme="minorEastAsia" w:hAnsiTheme="minorHAnsi"/>
                <w:noProof/>
              </w:rPr>
              <w:tab/>
            </w:r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BÀI 4:</w:t>
            </w:r>
            <w:r w:rsidR="002023FF">
              <w:rPr>
                <w:noProof/>
                <w:webHidden/>
              </w:rPr>
              <w:tab/>
            </w:r>
            <w:r w:rsidR="002023FF">
              <w:rPr>
                <w:noProof/>
                <w:webHidden/>
              </w:rPr>
              <w:fldChar w:fldCharType="begin"/>
            </w:r>
            <w:r w:rsidR="002023FF">
              <w:rPr>
                <w:noProof/>
                <w:webHidden/>
              </w:rPr>
              <w:instrText xml:space="preserve"> PAGEREF _Toc128609137 \h </w:instrText>
            </w:r>
            <w:r w:rsidR="002023FF">
              <w:rPr>
                <w:noProof/>
                <w:webHidden/>
              </w:rPr>
            </w:r>
            <w:r w:rsidR="002023FF">
              <w:rPr>
                <w:noProof/>
                <w:webHidden/>
              </w:rPr>
              <w:fldChar w:fldCharType="separate"/>
            </w:r>
            <w:r w:rsidR="002023FF">
              <w:rPr>
                <w:noProof/>
                <w:webHidden/>
              </w:rPr>
              <w:t>8</w:t>
            </w:r>
            <w:r w:rsidR="002023FF">
              <w:rPr>
                <w:noProof/>
                <w:webHidden/>
              </w:rPr>
              <w:fldChar w:fldCharType="end"/>
            </w:r>
          </w:hyperlink>
        </w:p>
        <w:p w:rsidR="002023FF" w:rsidRDefault="00A96183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8609138" w:history="1"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2023FF">
              <w:rPr>
                <w:rFonts w:asciiTheme="minorHAnsi" w:eastAsiaTheme="minorEastAsia" w:hAnsiTheme="minorHAnsi"/>
                <w:noProof/>
              </w:rPr>
              <w:tab/>
            </w:r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BÀI 5:</w:t>
            </w:r>
            <w:r w:rsidR="002023FF">
              <w:rPr>
                <w:noProof/>
                <w:webHidden/>
              </w:rPr>
              <w:tab/>
            </w:r>
            <w:r w:rsidR="002023FF">
              <w:rPr>
                <w:noProof/>
                <w:webHidden/>
              </w:rPr>
              <w:fldChar w:fldCharType="begin"/>
            </w:r>
            <w:r w:rsidR="002023FF">
              <w:rPr>
                <w:noProof/>
                <w:webHidden/>
              </w:rPr>
              <w:instrText xml:space="preserve"> PAGEREF _Toc128609138 \h </w:instrText>
            </w:r>
            <w:r w:rsidR="002023FF">
              <w:rPr>
                <w:noProof/>
                <w:webHidden/>
              </w:rPr>
            </w:r>
            <w:r w:rsidR="002023FF">
              <w:rPr>
                <w:noProof/>
                <w:webHidden/>
              </w:rPr>
              <w:fldChar w:fldCharType="separate"/>
            </w:r>
            <w:r w:rsidR="002023FF">
              <w:rPr>
                <w:noProof/>
                <w:webHidden/>
              </w:rPr>
              <w:t>9</w:t>
            </w:r>
            <w:r w:rsidR="002023FF">
              <w:rPr>
                <w:noProof/>
                <w:webHidden/>
              </w:rPr>
              <w:fldChar w:fldCharType="end"/>
            </w:r>
          </w:hyperlink>
        </w:p>
        <w:p w:rsidR="002023FF" w:rsidRDefault="002023FF">
          <w:r>
            <w:rPr>
              <w:b/>
              <w:bCs/>
              <w:noProof/>
            </w:rPr>
            <w:fldChar w:fldCharType="end"/>
          </w:r>
        </w:p>
      </w:sdtContent>
    </w:sdt>
    <w:p w:rsidR="00680A04" w:rsidRPr="00680A04" w:rsidRDefault="00680A04" w:rsidP="00680A04">
      <w:pPr>
        <w:rPr>
          <w:lang w:eastAsia="ja-JP"/>
        </w:rPr>
        <w:sectPr w:rsidR="00680A04" w:rsidRPr="00680A04" w:rsidSect="009F588F">
          <w:footerReference w:type="default" r:id="rId14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:rsidR="00B1647C" w:rsidRPr="002C1121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0" w:name="_Toc118143846"/>
      <w:bookmarkStart w:id="1" w:name="_Toc128609134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bookmarkEnd w:id="0"/>
      <w:r w:rsidR="005F3B2C">
        <w:rPr>
          <w:rFonts w:ascii="Times New Roman" w:hAnsi="Times New Roman" w:cs="Times New Roman"/>
          <w:noProof/>
        </w:rPr>
        <w:t>1</w:t>
      </w:r>
      <w:r w:rsidR="00540607" w:rsidRPr="002C1121">
        <w:rPr>
          <w:rFonts w:ascii="Times New Roman" w:hAnsi="Times New Roman" w:cs="Times New Roman"/>
          <w:noProof/>
        </w:rPr>
        <w:t xml:space="preserve">: </w:t>
      </w:r>
      <w:bookmarkEnd w:id="1"/>
    </w:p>
    <w:p w:rsidR="008D0F50" w:rsidRDefault="005F3B2C" w:rsidP="00EC50B7">
      <w:pPr>
        <w:rPr>
          <w:rFonts w:cs="Times New Roman"/>
        </w:rPr>
      </w:pPr>
      <w:r>
        <w:rPr>
          <w:rFonts w:cs="Times New Roman"/>
        </w:rPr>
        <w:t>- Sao lưu:</w:t>
      </w:r>
    </w:p>
    <w:p w:rsidR="005F3B2C" w:rsidRDefault="005F3B2C" w:rsidP="00EC50B7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B58A304" wp14:editId="2272BE60">
            <wp:extent cx="4932947" cy="202620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73" cy="20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50" w:rsidRDefault="005F3B2C" w:rsidP="00EC50B7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323347" cy="3726800"/>
            <wp:effectExtent l="0" t="0" r="127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23" cy="372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50" w:rsidRDefault="005F3B2C" w:rsidP="00EC50B7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077679" cy="671362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535" cy="67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DC" w:rsidRDefault="000923DC" w:rsidP="006F0CF9">
      <w:pPr>
        <w:rPr>
          <w:rFonts w:cs="Times New Roman"/>
        </w:rPr>
      </w:pPr>
    </w:p>
    <w:p w:rsidR="000923DC" w:rsidRDefault="005F3B2C" w:rsidP="006F0CF9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826042" cy="3295259"/>
            <wp:effectExtent l="0" t="0" r="317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612" cy="32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DC" w:rsidRDefault="005F3B2C" w:rsidP="006F0CF9">
      <w:pPr>
        <w:rPr>
          <w:rFonts w:cs="Times New Roman"/>
        </w:rPr>
      </w:pPr>
      <w:r>
        <w:rPr>
          <w:rFonts w:cs="Times New Roman"/>
        </w:rPr>
        <w:t>- Tạo bảng Test:</w:t>
      </w:r>
    </w:p>
    <w:p w:rsidR="005F3B2C" w:rsidRDefault="005F3B2C" w:rsidP="006F0CF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766300" cy="169178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2C" w:rsidRDefault="005F3B2C" w:rsidP="006F0CF9">
      <w:pPr>
        <w:rPr>
          <w:rFonts w:cs="Times New Roman"/>
        </w:rPr>
      </w:pPr>
      <w:r>
        <w:rPr>
          <w:rFonts w:cs="Times New Roman"/>
        </w:rPr>
        <w:t>- Phục hồi:</w:t>
      </w:r>
    </w:p>
    <w:p w:rsidR="005F3B2C" w:rsidRDefault="005F3B2C" w:rsidP="006F0CF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55030" cy="1788795"/>
            <wp:effectExtent l="0" t="0" r="762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DC" w:rsidRDefault="005F3B2C" w:rsidP="006F0CF9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4532631" cy="3946357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08" cy="39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DC" w:rsidRDefault="005F3B2C" w:rsidP="006F0CF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212781" cy="2831431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94" cy="28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DC" w:rsidRDefault="005F3B2C" w:rsidP="006F0CF9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513221" cy="3064797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18" cy="3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DC" w:rsidRDefault="005F3B2C" w:rsidP="006F0CF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130842" cy="3559096"/>
            <wp:effectExtent l="0" t="0" r="317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08" cy="35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AB" w:rsidRDefault="005F3B2C" w:rsidP="006F0CF9">
      <w:pPr>
        <w:rPr>
          <w:rFonts w:cs="Times New Roman"/>
        </w:rPr>
      </w:pPr>
      <w:r>
        <w:rPr>
          <w:rFonts w:cs="Times New Roman"/>
        </w:rPr>
        <w:t>- CSDL trước khi tạo bảng Test</w:t>
      </w:r>
    </w:p>
    <w:p w:rsidR="005F3B2C" w:rsidRDefault="005F3B2C" w:rsidP="006F0CF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004234" cy="13793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AB" w:rsidRDefault="00D272AB" w:rsidP="006F0CF9"/>
    <w:p w:rsidR="00D272AB" w:rsidRPr="006F0CF9" w:rsidRDefault="00D272AB" w:rsidP="006F0CF9">
      <w:pPr>
        <w:rPr>
          <w:rFonts w:cs="Times New Roman"/>
        </w:rPr>
        <w:sectPr w:rsidR="00D272AB" w:rsidRPr="006F0CF9" w:rsidSect="009F588F"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:rsidR="008C70C1" w:rsidRPr="002C1121" w:rsidRDefault="008C70C1" w:rsidP="008C70C1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BÀI </w:t>
      </w:r>
      <w:r w:rsidR="005F3B2C">
        <w:rPr>
          <w:rFonts w:ascii="Times New Roman" w:hAnsi="Times New Roman" w:cs="Times New Roman"/>
          <w:noProof/>
        </w:rPr>
        <w:t>2</w:t>
      </w:r>
      <w:bookmarkStart w:id="2" w:name="_GoBack"/>
      <w:bookmarkEnd w:id="2"/>
      <w:r w:rsidRPr="002C1121">
        <w:rPr>
          <w:rFonts w:ascii="Times New Roman" w:hAnsi="Times New Roman" w:cs="Times New Roman"/>
          <w:noProof/>
        </w:rPr>
        <w:t>.</w:t>
      </w:r>
    </w:p>
    <w:p w:rsidR="008C70C1" w:rsidRPr="002C1121" w:rsidRDefault="008C70C1" w:rsidP="008C70C1">
      <w:pPr>
        <w:rPr>
          <w:rFonts w:cs="Times New Roman"/>
        </w:rPr>
      </w:pPr>
    </w:p>
    <w:p w:rsidR="008C70C1" w:rsidRPr="002C1121" w:rsidRDefault="008C70C1" w:rsidP="008C70C1">
      <w:pPr>
        <w:rPr>
          <w:rFonts w:cs="Times New Roman"/>
          <w:szCs w:val="28"/>
        </w:rPr>
      </w:pPr>
    </w:p>
    <w:p w:rsidR="008C70C1" w:rsidRDefault="008C70C1" w:rsidP="008C70C1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BÀI </w:t>
      </w:r>
      <w:r w:rsidR="000923DC">
        <w:rPr>
          <w:rFonts w:ascii="Times New Roman" w:hAnsi="Times New Roman" w:cs="Times New Roman"/>
          <w:noProof/>
        </w:rPr>
        <w:t>4</w:t>
      </w:r>
      <w:r w:rsidRPr="002C1121">
        <w:rPr>
          <w:rFonts w:ascii="Times New Roman" w:hAnsi="Times New Roman" w:cs="Times New Roman"/>
          <w:noProof/>
        </w:rPr>
        <w:t>:</w:t>
      </w:r>
    </w:p>
    <w:p w:rsidR="008C70C1" w:rsidRPr="002C1121" w:rsidRDefault="008C70C1" w:rsidP="008C70C1">
      <w:pPr>
        <w:rPr>
          <w:noProof/>
        </w:rPr>
      </w:pPr>
    </w:p>
    <w:p w:rsidR="002C1121" w:rsidRPr="002C1121" w:rsidRDefault="002C1121" w:rsidP="002C1121">
      <w:pPr>
        <w:pStyle w:val="ListParagraph"/>
        <w:ind w:left="0" w:firstLine="0"/>
        <w:rPr>
          <w:rFonts w:ascii="Times New Roman" w:hAnsi="Times New Roman" w:cs="Times New Roman"/>
        </w:rPr>
        <w:sectPr w:rsidR="002C1121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:rsidR="001A123F" w:rsidRPr="00D26C4E" w:rsidRDefault="001A123F" w:rsidP="00D26C4E">
      <w:pPr>
        <w:rPr>
          <w:rFonts w:cs="Times New Roman"/>
          <w:szCs w:val="28"/>
        </w:rPr>
        <w:sectPr w:rsidR="001A123F" w:rsidRPr="00D26C4E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:rsidR="0056784D" w:rsidRPr="002C1121" w:rsidRDefault="00A413BC" w:rsidP="008C70C1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cs="Times New Roman"/>
        </w:rPr>
        <w:sectPr w:rsidR="0056784D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  <w:r w:rsidRPr="002C1121">
        <w:rPr>
          <w:rFonts w:ascii="Times New Roman" w:hAnsi="Times New Roman" w:cs="Times New Roman"/>
          <w:noProof/>
        </w:rPr>
        <w:lastRenderedPageBreak/>
        <w:t xml:space="preserve"> </w:t>
      </w:r>
    </w:p>
    <w:p w:rsidR="00A413BC" w:rsidRPr="002C1121" w:rsidRDefault="00A413BC" w:rsidP="00A413BC">
      <w:pPr>
        <w:rPr>
          <w:rFonts w:cs="Times New Roman"/>
        </w:rPr>
        <w:sectPr w:rsidR="00A413BC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:rsidR="00A413BC" w:rsidRPr="002C1121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3" w:name="_Toc118143854"/>
      <w:bookmarkStart w:id="4" w:name="_Toc128609138"/>
      <w:r w:rsidRPr="002C1121">
        <w:rPr>
          <w:rFonts w:ascii="Times New Roman" w:hAnsi="Times New Roman" w:cs="Times New Roman"/>
          <w:noProof/>
        </w:rPr>
        <w:lastRenderedPageBreak/>
        <w:t>BÀI 5:</w:t>
      </w:r>
      <w:bookmarkEnd w:id="3"/>
      <w:bookmarkEnd w:id="4"/>
    </w:p>
    <w:p w:rsidR="00A413BC" w:rsidRPr="002C1121" w:rsidRDefault="00A413BC" w:rsidP="00A413BC">
      <w:pPr>
        <w:rPr>
          <w:rFonts w:cs="Times New Roman"/>
        </w:rPr>
      </w:pPr>
    </w:p>
    <w:sectPr w:rsidR="00A413BC" w:rsidRPr="002C1121" w:rsidSect="00F50AFB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183" w:rsidRDefault="00A96183" w:rsidP="00C377C7">
      <w:pPr>
        <w:spacing w:after="0" w:line="240" w:lineRule="auto"/>
      </w:pPr>
      <w:r>
        <w:separator/>
      </w:r>
    </w:p>
  </w:endnote>
  <w:endnote w:type="continuationSeparator" w:id="0">
    <w:p w:rsidR="00A96183" w:rsidRDefault="00A96183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BA" w:rsidRPr="00FB0C1E" w:rsidRDefault="00CD50BA" w:rsidP="00FB0C1E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>TP.HCM - 20</w:t>
    </w:r>
    <w:r w:rsidR="005F3B2C">
      <w:rPr>
        <w:rFonts w:cs="Times New Roman"/>
        <w:b/>
        <w:i/>
        <w:color w:val="002060"/>
        <w:sz w:val="36"/>
      </w:rPr>
      <w:t>25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BA" w:rsidRPr="00F50AFB" w:rsidRDefault="009E46A8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COM2012</w:t>
    </w:r>
    <w:r w:rsidR="00CD50BA">
      <w:rPr>
        <w:i/>
      </w:rPr>
      <w:tab/>
    </w:r>
    <w:r w:rsidR="00CD50BA">
      <w:rPr>
        <w:i/>
      </w:rPr>
      <w:tab/>
    </w:r>
    <w:r w:rsidR="00CD50BA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D50BA">
          <w:fldChar w:fldCharType="begin"/>
        </w:r>
        <w:r w:rsidR="00CD50BA">
          <w:instrText xml:space="preserve"> PAGE   \* MERGEFORMAT </w:instrText>
        </w:r>
        <w:r w:rsidR="00CD50BA">
          <w:fldChar w:fldCharType="separate"/>
        </w:r>
        <w:r w:rsidR="00D601AD">
          <w:rPr>
            <w:noProof/>
          </w:rPr>
          <w:t>7</w:t>
        </w:r>
        <w:r w:rsidR="00CD50B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183" w:rsidRDefault="00A96183" w:rsidP="00C377C7">
      <w:pPr>
        <w:spacing w:after="0" w:line="240" w:lineRule="auto"/>
      </w:pPr>
      <w:r>
        <w:separator/>
      </w:r>
    </w:p>
  </w:footnote>
  <w:footnote w:type="continuationSeparator" w:id="0">
    <w:p w:rsidR="00A96183" w:rsidRDefault="00A96183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BA" w:rsidRPr="00C377C7" w:rsidRDefault="00CD50BA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BA" w:rsidRPr="0069613F" w:rsidRDefault="00CD50BA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</w:t>
    </w:r>
    <w:r w:rsidRPr="00472185">
      <w:t>-</w:t>
    </w:r>
    <w:r>
      <w:t>Nguyễn Thị Đỗ Quyên</w:t>
    </w:r>
    <w:r>
      <w:tab/>
    </w:r>
    <w:r>
      <w:tab/>
      <w:t>Lớp: CP18202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014A6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E41BE"/>
    <w:multiLevelType w:val="hybridMultilevel"/>
    <w:tmpl w:val="95266B54"/>
    <w:lvl w:ilvl="0" w:tplc="0D862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338E"/>
    <w:multiLevelType w:val="hybridMultilevel"/>
    <w:tmpl w:val="8DFC7E46"/>
    <w:lvl w:ilvl="0" w:tplc="A42817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5083A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11"/>
  </w:num>
  <w:num w:numId="5">
    <w:abstractNumId w:val="7"/>
  </w:num>
  <w:num w:numId="6">
    <w:abstractNumId w:val="4"/>
  </w:num>
  <w:num w:numId="7">
    <w:abstractNumId w:val="18"/>
  </w:num>
  <w:num w:numId="8">
    <w:abstractNumId w:val="0"/>
  </w:num>
  <w:num w:numId="9">
    <w:abstractNumId w:val="10"/>
  </w:num>
  <w:num w:numId="10">
    <w:abstractNumId w:val="16"/>
  </w:num>
  <w:num w:numId="11">
    <w:abstractNumId w:val="1"/>
  </w:num>
  <w:num w:numId="12">
    <w:abstractNumId w:val="15"/>
  </w:num>
  <w:num w:numId="13">
    <w:abstractNumId w:val="9"/>
  </w:num>
  <w:num w:numId="14">
    <w:abstractNumId w:val="3"/>
  </w:num>
  <w:num w:numId="15">
    <w:abstractNumId w:val="5"/>
  </w:num>
  <w:num w:numId="16">
    <w:abstractNumId w:val="19"/>
  </w:num>
  <w:num w:numId="17">
    <w:abstractNumId w:val="6"/>
  </w:num>
  <w:num w:numId="18">
    <w:abstractNumId w:val="13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56"/>
    <w:rsid w:val="000447E7"/>
    <w:rsid w:val="00053555"/>
    <w:rsid w:val="00054872"/>
    <w:rsid w:val="000863FB"/>
    <w:rsid w:val="00086551"/>
    <w:rsid w:val="000923DC"/>
    <w:rsid w:val="00096A6C"/>
    <w:rsid w:val="000C15CB"/>
    <w:rsid w:val="000F2D81"/>
    <w:rsid w:val="0013670A"/>
    <w:rsid w:val="00140D04"/>
    <w:rsid w:val="00150736"/>
    <w:rsid w:val="00164ECF"/>
    <w:rsid w:val="00170EEA"/>
    <w:rsid w:val="00181C5E"/>
    <w:rsid w:val="001951CE"/>
    <w:rsid w:val="001A123F"/>
    <w:rsid w:val="001D0D2B"/>
    <w:rsid w:val="002023FF"/>
    <w:rsid w:val="00265F3F"/>
    <w:rsid w:val="00272C69"/>
    <w:rsid w:val="00274B2F"/>
    <w:rsid w:val="00286619"/>
    <w:rsid w:val="002A480E"/>
    <w:rsid w:val="002C1121"/>
    <w:rsid w:val="002C1156"/>
    <w:rsid w:val="002C7A9C"/>
    <w:rsid w:val="002D3BBE"/>
    <w:rsid w:val="002E732D"/>
    <w:rsid w:val="002F29E1"/>
    <w:rsid w:val="00327B7E"/>
    <w:rsid w:val="00337131"/>
    <w:rsid w:val="0035392A"/>
    <w:rsid w:val="00373DC9"/>
    <w:rsid w:val="00377757"/>
    <w:rsid w:val="003938DA"/>
    <w:rsid w:val="003B0925"/>
    <w:rsid w:val="003C6813"/>
    <w:rsid w:val="00435D72"/>
    <w:rsid w:val="00472185"/>
    <w:rsid w:val="004B3543"/>
    <w:rsid w:val="004C64CC"/>
    <w:rsid w:val="004D5BB9"/>
    <w:rsid w:val="004F3AB7"/>
    <w:rsid w:val="00540607"/>
    <w:rsid w:val="00544998"/>
    <w:rsid w:val="0055484F"/>
    <w:rsid w:val="00557F6D"/>
    <w:rsid w:val="00563DBA"/>
    <w:rsid w:val="0056784D"/>
    <w:rsid w:val="00567B15"/>
    <w:rsid w:val="005770CD"/>
    <w:rsid w:val="00577C23"/>
    <w:rsid w:val="00592AB0"/>
    <w:rsid w:val="005D36E9"/>
    <w:rsid w:val="005D4EC4"/>
    <w:rsid w:val="005E68B9"/>
    <w:rsid w:val="005F3B2C"/>
    <w:rsid w:val="00602150"/>
    <w:rsid w:val="00680A04"/>
    <w:rsid w:val="00695706"/>
    <w:rsid w:val="0069613F"/>
    <w:rsid w:val="006B261B"/>
    <w:rsid w:val="006C0E02"/>
    <w:rsid w:val="006D75A2"/>
    <w:rsid w:val="006F0CF9"/>
    <w:rsid w:val="006F439C"/>
    <w:rsid w:val="00703381"/>
    <w:rsid w:val="00720980"/>
    <w:rsid w:val="00762DB8"/>
    <w:rsid w:val="00771D76"/>
    <w:rsid w:val="0078266C"/>
    <w:rsid w:val="00783A2E"/>
    <w:rsid w:val="007A5F43"/>
    <w:rsid w:val="007E4CA3"/>
    <w:rsid w:val="007F4769"/>
    <w:rsid w:val="008476D0"/>
    <w:rsid w:val="00853C8E"/>
    <w:rsid w:val="00860E1C"/>
    <w:rsid w:val="008931BD"/>
    <w:rsid w:val="008B51E5"/>
    <w:rsid w:val="008C70C1"/>
    <w:rsid w:val="008D0F50"/>
    <w:rsid w:val="008F37FA"/>
    <w:rsid w:val="00923DA2"/>
    <w:rsid w:val="00941967"/>
    <w:rsid w:val="009E46A8"/>
    <w:rsid w:val="009F588F"/>
    <w:rsid w:val="00A158D6"/>
    <w:rsid w:val="00A3020B"/>
    <w:rsid w:val="00A30CA7"/>
    <w:rsid w:val="00A413BC"/>
    <w:rsid w:val="00A50FC4"/>
    <w:rsid w:val="00A731E4"/>
    <w:rsid w:val="00A85DA1"/>
    <w:rsid w:val="00A96183"/>
    <w:rsid w:val="00A97216"/>
    <w:rsid w:val="00AA5A37"/>
    <w:rsid w:val="00AC3890"/>
    <w:rsid w:val="00AC527B"/>
    <w:rsid w:val="00AE538A"/>
    <w:rsid w:val="00B1647C"/>
    <w:rsid w:val="00B424C5"/>
    <w:rsid w:val="00B54662"/>
    <w:rsid w:val="00B54E3A"/>
    <w:rsid w:val="00B80E8A"/>
    <w:rsid w:val="00B824D6"/>
    <w:rsid w:val="00BA0751"/>
    <w:rsid w:val="00BA1265"/>
    <w:rsid w:val="00BC6D0C"/>
    <w:rsid w:val="00BF418D"/>
    <w:rsid w:val="00C06B51"/>
    <w:rsid w:val="00C1301E"/>
    <w:rsid w:val="00C377C7"/>
    <w:rsid w:val="00C55CA5"/>
    <w:rsid w:val="00C56350"/>
    <w:rsid w:val="00CC7622"/>
    <w:rsid w:val="00CD50BA"/>
    <w:rsid w:val="00CE6A8C"/>
    <w:rsid w:val="00D00337"/>
    <w:rsid w:val="00D21CE5"/>
    <w:rsid w:val="00D26C4E"/>
    <w:rsid w:val="00D272AB"/>
    <w:rsid w:val="00D517E6"/>
    <w:rsid w:val="00D56DD0"/>
    <w:rsid w:val="00D56F12"/>
    <w:rsid w:val="00D601AD"/>
    <w:rsid w:val="00D77893"/>
    <w:rsid w:val="00D8114F"/>
    <w:rsid w:val="00D85364"/>
    <w:rsid w:val="00DB5E26"/>
    <w:rsid w:val="00DC68FE"/>
    <w:rsid w:val="00DD6BFC"/>
    <w:rsid w:val="00DE6392"/>
    <w:rsid w:val="00DE6BA1"/>
    <w:rsid w:val="00DF0241"/>
    <w:rsid w:val="00DF4D56"/>
    <w:rsid w:val="00DF7AF0"/>
    <w:rsid w:val="00E14E60"/>
    <w:rsid w:val="00E16291"/>
    <w:rsid w:val="00E16CC0"/>
    <w:rsid w:val="00E24F89"/>
    <w:rsid w:val="00E424F2"/>
    <w:rsid w:val="00E60FE8"/>
    <w:rsid w:val="00E66CF8"/>
    <w:rsid w:val="00E87414"/>
    <w:rsid w:val="00E90C40"/>
    <w:rsid w:val="00E94AA5"/>
    <w:rsid w:val="00E9573B"/>
    <w:rsid w:val="00EB1FDD"/>
    <w:rsid w:val="00EC50B7"/>
    <w:rsid w:val="00EC59FC"/>
    <w:rsid w:val="00F202D5"/>
    <w:rsid w:val="00F3204D"/>
    <w:rsid w:val="00F50AFB"/>
    <w:rsid w:val="00F7172A"/>
    <w:rsid w:val="00F75D71"/>
    <w:rsid w:val="00F77B3E"/>
    <w:rsid w:val="00FA0E3E"/>
    <w:rsid w:val="00FB0C1E"/>
    <w:rsid w:val="00FC04B8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C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C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PT%20Polytechnic\TAI%20LIEU_CO%20SO%20DU%20LIEU\TaiNguyen\Assignment%20COM2012%20Template_G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66F6D-1F2C-4AFA-A281-74B537B6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COM2012 Template_GD1.dotx</Template>
  <TotalTime>556</TotalTime>
  <Pages>12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NamBui</dc:creator>
  <cp:lastModifiedBy>quan</cp:lastModifiedBy>
  <cp:revision>48</cp:revision>
  <dcterms:created xsi:type="dcterms:W3CDTF">2022-12-15T02:13:00Z</dcterms:created>
  <dcterms:modified xsi:type="dcterms:W3CDTF">2025-10-21T08:44:00Z</dcterms:modified>
</cp:coreProperties>
</file>